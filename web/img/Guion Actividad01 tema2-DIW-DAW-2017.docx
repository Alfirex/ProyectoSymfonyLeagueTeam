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1E" w:rsidRDefault="00781C39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4186555</wp:posOffset>
            </wp:positionH>
            <wp:positionV relativeFrom="paragraph">
              <wp:posOffset>-624205</wp:posOffset>
            </wp:positionV>
            <wp:extent cx="2066925" cy="977265"/>
            <wp:effectExtent l="0" t="0" r="9525" b="0"/>
            <wp:wrapThrough wrapText="bothSides">
              <wp:wrapPolygon edited="0">
                <wp:start x="0" y="0"/>
                <wp:lineTo x="0" y="14737"/>
                <wp:lineTo x="5972" y="20211"/>
                <wp:lineTo x="5972" y="21053"/>
                <wp:lineTo x="19112" y="21053"/>
                <wp:lineTo x="19112" y="20211"/>
                <wp:lineTo x="21500" y="14737"/>
                <wp:lineTo x="21500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AD0C72">
        <w:rPr>
          <w:rFonts w:asciiTheme="minorHAnsi" w:hAnsiTheme="minorHAnsi" w:cstheme="minorHAnsi"/>
          <w:color w:val="auto"/>
          <w:sz w:val="56"/>
        </w:rPr>
        <w:t>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AD0C72">
        <w:rPr>
          <w:rFonts w:asciiTheme="minorHAnsi" w:hAnsiTheme="minorHAnsi" w:cstheme="minorHAnsi"/>
          <w:color w:val="auto"/>
          <w:sz w:val="56"/>
        </w:rPr>
        <w:t>2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r w:rsidR="00AD0C72">
        <w:rPr>
          <w:rFonts w:asciiTheme="minorHAnsi" w:hAnsiTheme="minorHAnsi" w:cstheme="minorHAnsi"/>
          <w:lang w:val="es-ES_tradnl"/>
        </w:rPr>
        <w:t>1</w:t>
      </w:r>
      <w:proofErr w:type="gramStart"/>
      <w:r w:rsidR="00B74B72">
        <w:rPr>
          <w:rFonts w:asciiTheme="minorHAnsi" w:hAnsiTheme="minorHAnsi" w:cstheme="minorHAnsi"/>
          <w:lang w:val="es-ES_tradnl"/>
        </w:rPr>
        <w:t>:</w:t>
      </w:r>
      <w:r w:rsidR="004E45DD">
        <w:rPr>
          <w:rFonts w:asciiTheme="minorHAnsi" w:hAnsiTheme="minorHAnsi" w:cstheme="minorHAnsi"/>
          <w:lang w:val="es-ES_tradnl"/>
        </w:rPr>
        <w:t>.</w:t>
      </w:r>
      <w:proofErr w:type="gramEnd"/>
      <w:r w:rsidR="004E45DD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 xml:space="preserve">En los ejercicios propuestos pondremos en práctica los conceptos asociados a la generación de </w:t>
      </w:r>
      <w:r w:rsidR="00AD0C72">
        <w:rPr>
          <w:rFonts w:asciiTheme="minorHAnsi" w:hAnsiTheme="minorHAnsi" w:cstheme="minorHAnsi"/>
          <w:lang w:val="es-ES_tradnl"/>
        </w:rPr>
        <w:t>hojas de estilo</w:t>
      </w:r>
      <w:r>
        <w:rPr>
          <w:rFonts w:asciiTheme="minorHAnsi" w:hAnsiTheme="minorHAnsi" w:cstheme="minorHAnsi"/>
          <w:lang w:val="es-ES_tradnl"/>
        </w:rPr>
        <w:t>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0E26A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Repasar conceptos HTML</w:t>
      </w:r>
      <w:r w:rsidR="00AD0C72">
        <w:rPr>
          <w:rFonts w:asciiTheme="minorHAnsi" w:hAnsiTheme="minorHAnsi" w:cstheme="minorHAnsi"/>
        </w:rPr>
        <w:t xml:space="preserve"> y CSS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:rsidR="00AF3054" w:rsidRPr="00AF3054" w:rsidRDefault="00AF3054" w:rsidP="00AF3054">
      <w:pPr>
        <w:rPr>
          <w:lang w:val="es-ES_tradnl"/>
        </w:rPr>
      </w:pPr>
    </w:p>
    <w:p w:rsidR="003E2931" w:rsidRDefault="000E26A8" w:rsidP="003E2931">
      <w:pPr>
        <w:pStyle w:val="Ttulo2"/>
        <w:pBdr>
          <w:bottom w:val="single" w:sz="12" w:space="0" w:color="DDDDDD"/>
        </w:pBdr>
        <w:shd w:val="clear" w:color="auto" w:fill="FFFFFF"/>
        <w:spacing w:before="96" w:after="96"/>
        <w:rPr>
          <w:rFonts w:cs="Arial"/>
          <w:b w:val="0"/>
          <w:color w:val="444444"/>
          <w:sz w:val="38"/>
          <w:szCs w:val="38"/>
        </w:rPr>
      </w:pPr>
      <w:r w:rsidRPr="000E26A8">
        <w:rPr>
          <w:rFonts w:asciiTheme="minorHAnsi" w:hAnsiTheme="minorHAnsi" w:cstheme="minorHAnsi"/>
        </w:rPr>
        <w:t>Ejercicio</w:t>
      </w:r>
      <w:r w:rsidR="00AD0C72">
        <w:rPr>
          <w:rFonts w:asciiTheme="minorHAnsi" w:hAnsiTheme="minorHAnsi" w:cstheme="minorHAnsi"/>
        </w:rPr>
        <w:t>1</w:t>
      </w:r>
      <w:r w:rsidRPr="000E26A8">
        <w:rPr>
          <w:rFonts w:asciiTheme="minorHAnsi" w:hAnsiTheme="minorHAnsi" w:cstheme="minorHAnsi"/>
        </w:rPr>
        <w:t xml:space="preserve">. </w:t>
      </w:r>
      <w:r w:rsidR="003E2931">
        <w:rPr>
          <w:rFonts w:cs="Arial"/>
          <w:b w:val="0"/>
          <w:bCs/>
          <w:color w:val="444444"/>
          <w:sz w:val="20"/>
        </w:rPr>
        <w:t>A partir del código HTML y CSS que se muestra, añadir los selectores CSS que faltan para aplicar los estilos deseados. Cada regla CSS incluye un comentario en el que se explica los elementos a los que debe aplicarse:</w:t>
      </w:r>
    </w:p>
    <w:p w:rsidR="00E86ED7" w:rsidRPr="00E86ED7" w:rsidRDefault="00E86ED7" w:rsidP="003E2931">
      <w:pPr>
        <w:pStyle w:val="Ttulo6"/>
        <w:ind w:left="1134"/>
      </w:pP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proofErr w:type="gramStart"/>
      <w:r w:rsidRPr="003E2931">
        <w:rPr>
          <w:rFonts w:ascii="Consolas" w:hAnsi="Consolas" w:cs="Consolas"/>
          <w:color w:val="663300"/>
          <w:sz w:val="29"/>
          <w:szCs w:val="29"/>
          <w:lang w:val="en-US"/>
        </w:rPr>
        <w:t>&lt;!DOCTYPE</w:t>
      </w:r>
      <w:proofErr w:type="gramEnd"/>
      <w:r w:rsidRPr="003E2931">
        <w:rPr>
          <w:rFonts w:ascii="Consolas" w:hAnsi="Consolas" w:cs="Consolas"/>
          <w:color w:val="663300"/>
          <w:sz w:val="29"/>
          <w:szCs w:val="29"/>
          <w:lang w:val="en-US"/>
        </w:rPr>
        <w:t xml:space="preserve"> html PUBLIC "-//W3C//DTD XHTML 1.0 Transitional//EN" "http://www.w3.org/TR/xhtml1/DTD/xhtml1-transitional.dtd"&gt;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&lt;html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xmlns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  <w:lang w:val="en-US"/>
        </w:rPr>
        <w:t>"http://www.w3.org/1999/xhtml"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</w:t>
      </w:r>
      <w:proofErr w:type="gram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head</w:t>
      </w:r>
      <w:proofErr w:type="gram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</w:t>
      </w:r>
      <w:proofErr w:type="gram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meta</w:t>
      </w:r>
      <w:proofErr w:type="gramEnd"/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http-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equiv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  <w:lang w:val="en-US"/>
        </w:rPr>
        <w:t>"Content-Type"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content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  <w:lang w:val="en-US"/>
        </w:rPr>
        <w:t>"text/html; charset=iso-8859-1"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/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88"/>
          <w:sz w:val="29"/>
          <w:szCs w:val="29"/>
        </w:rPr>
        <w:t>&lt;</w:t>
      </w:r>
      <w:proofErr w:type="spellStart"/>
      <w:proofErr w:type="gramStart"/>
      <w:r w:rsidRPr="003E2931">
        <w:rPr>
          <w:rFonts w:ascii="Consolas" w:hAnsi="Consolas" w:cs="Consolas"/>
          <w:color w:val="000088"/>
          <w:sz w:val="29"/>
          <w:szCs w:val="29"/>
        </w:rPr>
        <w:t>title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</w:rPr>
        <w:t>Ejercicio de selectores</w:t>
      </w:r>
      <w:r w:rsidRPr="003E2931">
        <w:rPr>
          <w:rFonts w:ascii="Consolas" w:hAnsi="Consolas" w:cs="Consolas"/>
          <w:color w:val="000088"/>
          <w:sz w:val="29"/>
          <w:szCs w:val="29"/>
        </w:rPr>
        <w:t>&lt;/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</w:rPr>
        <w:t>title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88"/>
          <w:sz w:val="29"/>
          <w:szCs w:val="29"/>
        </w:rPr>
        <w:t>&lt;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</w:rPr>
        <w:t>style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</w:rPr>
        <w:t>type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</w:rPr>
        <w:t>"</w:t>
      </w:r>
      <w:proofErr w:type="spellStart"/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</w:rPr>
        <w:t>text</w:t>
      </w:r>
      <w:proofErr w:type="spellEnd"/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</w:rPr>
        <w:t>/</w:t>
      </w:r>
      <w:proofErr w:type="spellStart"/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</w:rPr>
        <w:t>css</w:t>
      </w:r>
      <w:proofErr w:type="spellEnd"/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</w:rPr>
        <w:t>"</w:t>
      </w:r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 xml:space="preserve">/* Todos los elementos de la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pagina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*/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{ font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: 1/1.3em Arial, Helvetica, sans-serif; }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lastRenderedPageBreak/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 xml:space="preserve">/* Todos los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parrafos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de la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pagina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*/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 xml:space="preserve">{ </w:t>
      </w:r>
      <w:proofErr w:type="gramStart"/>
      <w:r w:rsidRPr="003E2931">
        <w:rPr>
          <w:rFonts w:ascii="Consolas" w:hAnsi="Consolas" w:cs="Consolas"/>
          <w:color w:val="000000"/>
          <w:sz w:val="29"/>
          <w:szCs w:val="29"/>
        </w:rPr>
        <w:t>color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</w:rPr>
        <w:t>: #555; }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/* Todos los párrafos contenidos en #primero */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 xml:space="preserve">{ </w:t>
      </w:r>
      <w:proofErr w:type="gramStart"/>
      <w:r w:rsidRPr="003E2931">
        <w:rPr>
          <w:rFonts w:ascii="Consolas" w:hAnsi="Consolas" w:cs="Consolas"/>
          <w:color w:val="000000"/>
          <w:sz w:val="29"/>
          <w:szCs w:val="29"/>
        </w:rPr>
        <w:t>color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</w:rPr>
        <w:t>: #336699; }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 xml:space="preserve">/* Todos los enlaces la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pagina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*/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 xml:space="preserve">{ </w:t>
      </w:r>
      <w:proofErr w:type="gramStart"/>
      <w:r w:rsidRPr="003E2931">
        <w:rPr>
          <w:rFonts w:ascii="Consolas" w:hAnsi="Consolas" w:cs="Consolas"/>
          <w:color w:val="000000"/>
          <w:sz w:val="29"/>
          <w:szCs w:val="29"/>
        </w:rPr>
        <w:t>color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</w:rPr>
        <w:t>: #CC3300; }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/* Los elementos "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em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>" contenidos en #primero */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 xml:space="preserve">{ </w:t>
      </w:r>
      <w:proofErr w:type="spellStart"/>
      <w:proofErr w:type="gramStart"/>
      <w:r w:rsidRPr="003E2931">
        <w:rPr>
          <w:rFonts w:ascii="Consolas" w:hAnsi="Consolas" w:cs="Consolas"/>
          <w:color w:val="000000"/>
          <w:sz w:val="29"/>
          <w:szCs w:val="29"/>
        </w:rPr>
        <w:t>background</w:t>
      </w:r>
      <w:proofErr w:type="spellEnd"/>
      <w:proofErr w:type="gramEnd"/>
      <w:r w:rsidRPr="003E2931">
        <w:rPr>
          <w:rFonts w:ascii="Consolas" w:hAnsi="Consolas" w:cs="Consolas"/>
          <w:color w:val="000000"/>
          <w:sz w:val="29"/>
          <w:szCs w:val="29"/>
        </w:rPr>
        <w:t xml:space="preserve">: #FFFFCC;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padding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>: .1em; }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/* Todos los elementos "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em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" de clase "especial" en toda la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pagina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*/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{ background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: #FFCC99; border: 1px solid #FF9900; padding: .1em; }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/* Elementos "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span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>" contenidos en .normal */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{ font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-weight: bold; }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&lt;/style&gt;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&lt;/head&gt;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</w:t>
      </w:r>
      <w:proofErr w:type="gram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body</w:t>
      </w:r>
      <w:proofErr w:type="gram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&lt;div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id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  <w:lang w:val="en-US"/>
        </w:rPr>
        <w:t>"primero"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&lt;p&gt;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Lorem ipsum dolor sit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amet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&lt;a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href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  <w:lang w:val="en-US"/>
        </w:rPr>
        <w:t>"#"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consectetuer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adipiscing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elit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&lt;/a&gt;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. </w:t>
      </w:r>
      <w:proofErr w:type="spellStart"/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Praesent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blandit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nibh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at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felis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.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Sed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nec</w:t>
      </w:r>
      <w:proofErr w:type="spellEnd"/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diam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in dolor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vestibulum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aliquet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.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Duis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ullamcorper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nisi non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facilisis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molestie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em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lorem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sem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aliquam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nulla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em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id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lacinia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velit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mi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vestibulum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enim</w:t>
      </w:r>
      <w:proofErr w:type="spellEnd"/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.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</w:t>
      </w:r>
      <w:proofErr w:type="gram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/p&gt;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&lt;/div&gt;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88"/>
          <w:sz w:val="29"/>
          <w:szCs w:val="29"/>
        </w:rPr>
        <w:t>&lt;div</w:t>
      </w:r>
      <w:r w:rsidRPr="003E2931">
        <w:rPr>
          <w:rFonts w:ascii="Consolas" w:hAnsi="Consolas" w:cs="Consolas"/>
          <w:color w:val="04029E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</w:rPr>
        <w:t>class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</w:rPr>
        <w:t>"normal"</w:t>
      </w:r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proofErr w:type="gram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&lt;p&gt;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Phasellus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eu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velit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sed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lorem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sodales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egestas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.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Ut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feugiat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.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</w:t>
      </w:r>
      <w:proofErr w:type="gram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span</w:t>
      </w:r>
      <w:proofErr w:type="gram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&gt;&lt;a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href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  <w:lang w:val="en-US"/>
        </w:rPr>
        <w:t>"#"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Donec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porttitor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&lt;/a&gt;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magna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eu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varius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luctus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,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&lt;/span&gt;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metus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massa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tristique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massa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in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imperdiet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est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velit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vel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magna. </w:t>
      </w:r>
      <w:proofErr w:type="spellStart"/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Phasellus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erat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.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lastRenderedPageBreak/>
        <w:t>Duis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risus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.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&lt;a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href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  <w:lang w:val="en-US"/>
        </w:rPr>
        <w:t>"#"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Maecenas dictum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&lt;/a&gt;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nibh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vitae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pellentesque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auctor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tellus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velit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consectetuer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tellus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tempor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pretium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felis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tellus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at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metus</w:t>
      </w:r>
      <w:proofErr w:type="spellEnd"/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.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</w:t>
      </w:r>
      <w:proofErr w:type="gram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/p&gt;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  <w:lang w:val="en-US"/>
        </w:rPr>
      </w:pP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&lt;p&gt;</w:t>
      </w:r>
      <w:proofErr w:type="gram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Cum</w:t>
      </w:r>
      <w:proofErr w:type="gram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sociis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natoque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em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 xml:space="preserve"> 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class</w:t>
      </w:r>
      <w:r w:rsidRPr="003E2931">
        <w:rPr>
          <w:rFonts w:ascii="Consolas" w:hAnsi="Consolas" w:cs="Consolas"/>
          <w:color w:val="04029E"/>
          <w:sz w:val="29"/>
          <w:szCs w:val="29"/>
          <w:lang w:val="en-US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  <w:lang w:val="en-US"/>
        </w:rPr>
        <w:t>"especial"</w:t>
      </w:r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penatibus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et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magnis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&lt;/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em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  <w:lang w:val="en-US"/>
        </w:rPr>
        <w:t>&gt;</w:t>
      </w:r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dis parturient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montes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,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nascetur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>ridiculus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  <w:lang w:val="en-US"/>
        </w:rPr>
        <w:t xml:space="preserve"> mus.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Proin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aliquam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convallis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ante.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Pellentesque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habitant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morbi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tristique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senectus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et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netus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et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malesuada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fames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ac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turpis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egestas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. Nunc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aliquet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. Sed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eu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metus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.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Duis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justo</w:t>
      </w:r>
      <w:proofErr w:type="gramStart"/>
      <w:r w:rsidRPr="003E2931">
        <w:rPr>
          <w:rFonts w:ascii="Consolas" w:hAnsi="Consolas" w:cs="Consolas"/>
          <w:color w:val="000000"/>
          <w:sz w:val="29"/>
          <w:szCs w:val="29"/>
        </w:rPr>
        <w:t>.</w:t>
      </w:r>
      <w:r w:rsidRPr="003E2931">
        <w:rPr>
          <w:rFonts w:ascii="Consolas" w:hAnsi="Consolas" w:cs="Consolas"/>
          <w:color w:val="000088"/>
          <w:sz w:val="29"/>
          <w:szCs w:val="29"/>
        </w:rPr>
        <w:t>&lt;</w:t>
      </w:r>
      <w:proofErr w:type="gramEnd"/>
      <w:r w:rsidRPr="003E2931">
        <w:rPr>
          <w:rFonts w:ascii="Consolas" w:hAnsi="Consolas" w:cs="Consolas"/>
          <w:color w:val="000088"/>
          <w:sz w:val="29"/>
          <w:szCs w:val="29"/>
        </w:rPr>
        <w:t>/p&gt;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88"/>
          <w:sz w:val="29"/>
          <w:szCs w:val="29"/>
        </w:rPr>
        <w:t>&lt;p&gt;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Donec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facilisis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blandit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velit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.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Vestibulum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nisi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.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Proin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volutpat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, </w:t>
      </w:r>
      <w:r w:rsidRPr="003E2931">
        <w:rPr>
          <w:rFonts w:ascii="Consolas" w:hAnsi="Consolas" w:cs="Consolas"/>
          <w:color w:val="000088"/>
          <w:sz w:val="29"/>
          <w:szCs w:val="29"/>
        </w:rPr>
        <w:t>&lt;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</w:rPr>
        <w:t>em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</w:rPr>
        <w:t>class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</w:rPr>
        <w:t>"especial"</w:t>
      </w:r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enim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id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iaculis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congue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</w:rPr>
        <w:t>&lt;/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</w:rPr>
        <w:t>em</w:t>
      </w:r>
      <w:proofErr w:type="spellEnd"/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  <w:r w:rsidRPr="003E2931">
        <w:rPr>
          <w:rFonts w:ascii="Consolas" w:hAnsi="Consolas" w:cs="Consolas"/>
          <w:color w:val="000000"/>
          <w:sz w:val="29"/>
          <w:szCs w:val="29"/>
        </w:rPr>
        <w:t xml:space="preserve">,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orci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justo ultrices tortor, </w:t>
      </w:r>
      <w:r w:rsidRPr="003E2931">
        <w:rPr>
          <w:rFonts w:ascii="Consolas" w:hAnsi="Consolas" w:cs="Consolas"/>
          <w:color w:val="000088"/>
          <w:sz w:val="29"/>
          <w:szCs w:val="29"/>
        </w:rPr>
        <w:t>&lt;a</w:t>
      </w:r>
      <w:r w:rsidRPr="003E2931">
        <w:rPr>
          <w:rFonts w:ascii="Consolas" w:hAnsi="Consolas" w:cs="Consolas"/>
          <w:color w:val="04029E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88"/>
          <w:sz w:val="29"/>
          <w:szCs w:val="29"/>
        </w:rPr>
        <w:t>href</w:t>
      </w:r>
      <w:proofErr w:type="spellEnd"/>
      <w:r w:rsidRPr="003E2931">
        <w:rPr>
          <w:rFonts w:ascii="Consolas" w:hAnsi="Consolas" w:cs="Consolas"/>
          <w:color w:val="04029E"/>
          <w:sz w:val="29"/>
          <w:szCs w:val="29"/>
        </w:rPr>
        <w:t>=</w:t>
      </w:r>
      <w:r w:rsidRPr="003E2931">
        <w:rPr>
          <w:rFonts w:ascii="Consolas" w:hAnsi="Consolas" w:cs="Consolas"/>
          <w:color w:val="336699"/>
          <w:sz w:val="29"/>
          <w:szCs w:val="29"/>
          <w:shd w:val="clear" w:color="auto" w:fill="FBFCFD"/>
        </w:rPr>
        <w:t>"#"</w:t>
      </w:r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quis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lacinia eros libero in eros</w:t>
      </w:r>
      <w:r w:rsidRPr="003E2931">
        <w:rPr>
          <w:rFonts w:ascii="Consolas" w:hAnsi="Consolas" w:cs="Consolas"/>
          <w:color w:val="000088"/>
          <w:sz w:val="29"/>
          <w:szCs w:val="29"/>
        </w:rPr>
        <w:t>&lt;/a&gt;</w:t>
      </w:r>
      <w:r w:rsidRPr="003E2931">
        <w:rPr>
          <w:rFonts w:ascii="Consolas" w:hAnsi="Consolas" w:cs="Consolas"/>
          <w:color w:val="000000"/>
          <w:sz w:val="29"/>
          <w:szCs w:val="29"/>
        </w:rPr>
        <w:t xml:space="preserve">. Sed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malesuada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dui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vel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quam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. </w:t>
      </w:r>
      <w:proofErr w:type="spellStart"/>
      <w:r w:rsidRPr="003E2931">
        <w:rPr>
          <w:rFonts w:ascii="Consolas" w:hAnsi="Consolas" w:cs="Consolas"/>
          <w:color w:val="000000"/>
          <w:sz w:val="29"/>
          <w:szCs w:val="29"/>
        </w:rPr>
        <w:t>Integer</w:t>
      </w:r>
      <w:proofErr w:type="spellEnd"/>
      <w:r w:rsidRPr="003E2931">
        <w:rPr>
          <w:rFonts w:ascii="Consolas" w:hAnsi="Consolas" w:cs="Consolas"/>
          <w:color w:val="000000"/>
          <w:sz w:val="29"/>
          <w:szCs w:val="29"/>
        </w:rPr>
        <w:t xml:space="preserve"> at eros</w:t>
      </w:r>
      <w:proofErr w:type="gramStart"/>
      <w:r w:rsidRPr="003E2931">
        <w:rPr>
          <w:rFonts w:ascii="Consolas" w:hAnsi="Consolas" w:cs="Consolas"/>
          <w:color w:val="000000"/>
          <w:sz w:val="29"/>
          <w:szCs w:val="29"/>
        </w:rPr>
        <w:t>.</w:t>
      </w:r>
      <w:r w:rsidRPr="003E2931">
        <w:rPr>
          <w:rFonts w:ascii="Consolas" w:hAnsi="Consolas" w:cs="Consolas"/>
          <w:color w:val="000088"/>
          <w:sz w:val="29"/>
          <w:szCs w:val="29"/>
        </w:rPr>
        <w:t>&lt;</w:t>
      </w:r>
      <w:proofErr w:type="gramEnd"/>
      <w:r w:rsidRPr="003E2931">
        <w:rPr>
          <w:rFonts w:ascii="Consolas" w:hAnsi="Consolas" w:cs="Consolas"/>
          <w:color w:val="000088"/>
          <w:sz w:val="29"/>
          <w:szCs w:val="29"/>
        </w:rPr>
        <w:t>/p&gt;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88"/>
          <w:sz w:val="29"/>
          <w:szCs w:val="29"/>
        </w:rPr>
        <w:t>&lt;/</w:t>
      </w:r>
      <w:proofErr w:type="gramStart"/>
      <w:r w:rsidRPr="003E2931">
        <w:rPr>
          <w:rFonts w:ascii="Consolas" w:hAnsi="Consolas" w:cs="Consolas"/>
          <w:color w:val="000088"/>
          <w:sz w:val="29"/>
          <w:szCs w:val="29"/>
        </w:rPr>
        <w:t>div</w:t>
      </w:r>
      <w:proofErr w:type="gramEnd"/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00"/>
          <w:sz w:val="29"/>
          <w:szCs w:val="29"/>
        </w:rPr>
        <w:t> 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88"/>
          <w:sz w:val="29"/>
          <w:szCs w:val="29"/>
        </w:rPr>
        <w:t>&lt;/</w:t>
      </w:r>
      <w:proofErr w:type="spellStart"/>
      <w:proofErr w:type="gramStart"/>
      <w:r w:rsidRPr="003E2931">
        <w:rPr>
          <w:rFonts w:ascii="Consolas" w:hAnsi="Consolas" w:cs="Consolas"/>
          <w:color w:val="000088"/>
          <w:sz w:val="29"/>
          <w:szCs w:val="29"/>
        </w:rPr>
        <w:t>body</w:t>
      </w:r>
      <w:proofErr w:type="spellEnd"/>
      <w:proofErr w:type="gramEnd"/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</w:p>
    <w:p w:rsidR="003E2931" w:rsidRPr="003E2931" w:rsidRDefault="003E2931" w:rsidP="003E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3E2931">
        <w:rPr>
          <w:rFonts w:ascii="Consolas" w:hAnsi="Consolas" w:cs="Consolas"/>
          <w:color w:val="000088"/>
          <w:sz w:val="29"/>
          <w:szCs w:val="29"/>
        </w:rPr>
        <w:t>&lt;/</w:t>
      </w:r>
      <w:proofErr w:type="spellStart"/>
      <w:proofErr w:type="gramStart"/>
      <w:r w:rsidRPr="003E2931">
        <w:rPr>
          <w:rFonts w:ascii="Consolas" w:hAnsi="Consolas" w:cs="Consolas"/>
          <w:color w:val="000088"/>
          <w:sz w:val="29"/>
          <w:szCs w:val="29"/>
        </w:rPr>
        <w:t>html</w:t>
      </w:r>
      <w:proofErr w:type="spellEnd"/>
      <w:proofErr w:type="gramEnd"/>
      <w:r w:rsidRPr="003E2931">
        <w:rPr>
          <w:rFonts w:ascii="Consolas" w:hAnsi="Consolas" w:cs="Consolas"/>
          <w:color w:val="000088"/>
          <w:sz w:val="29"/>
          <w:szCs w:val="29"/>
        </w:rPr>
        <w:t>&gt;</w:t>
      </w:r>
    </w:p>
    <w:p w:rsidR="00AD0C72" w:rsidRDefault="00AD0C72" w:rsidP="00AD0C72"/>
    <w:p w:rsidR="003E2931" w:rsidRDefault="003E2931" w:rsidP="00AD0C72">
      <w:r>
        <w:rPr>
          <w:noProof/>
        </w:rPr>
        <w:drawing>
          <wp:anchor distT="0" distB="0" distL="114300" distR="114300" simplePos="0" relativeHeight="251659264" behindDoc="1" locked="0" layoutInCell="1" allowOverlap="1" wp14:anchorId="4B5E22D2" wp14:editId="756AACBA">
            <wp:simplePos x="0" y="0"/>
            <wp:positionH relativeFrom="column">
              <wp:posOffset>-889635</wp:posOffset>
            </wp:positionH>
            <wp:positionV relativeFrom="paragraph">
              <wp:posOffset>271145</wp:posOffset>
            </wp:positionV>
            <wp:extent cx="7177405" cy="1123950"/>
            <wp:effectExtent l="0" t="0" r="4445" b="0"/>
            <wp:wrapThrough wrapText="bothSides">
              <wp:wrapPolygon edited="0">
                <wp:start x="0" y="0"/>
                <wp:lineTo x="0" y="21234"/>
                <wp:lineTo x="21556" y="21234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4" r="882" b="62372"/>
                    <a:stretch/>
                  </pic:blipFill>
                  <pic:spPr bwMode="auto">
                    <a:xfrm>
                      <a:off x="0" y="0"/>
                      <a:ext cx="717740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Debe quedar así, os suena</w:t>
      </w:r>
      <w:proofErr w:type="gramStart"/>
      <w:r>
        <w:t>?</w:t>
      </w:r>
      <w:proofErr w:type="gramEnd"/>
      <w:r>
        <w:t>?:</w:t>
      </w:r>
    </w:p>
    <w:p w:rsidR="003E2931" w:rsidRPr="00AD0C72" w:rsidRDefault="003E2931" w:rsidP="00AD0C72"/>
    <w:p w:rsidR="00756667" w:rsidRDefault="00756667">
      <w:pPr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0E26A8" w:rsidRPr="00AD0C72" w:rsidRDefault="000E26A8" w:rsidP="000E26A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86ED7" w:rsidRPr="00E86ED7" w:rsidRDefault="00E86ED7" w:rsidP="00E86ED7">
      <w:pPr>
        <w:rPr>
          <w:lang w:val="es-ES_tradnl"/>
        </w:rPr>
      </w:pPr>
    </w:p>
    <w:p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408"/>
        <w:gridCol w:w="1769"/>
        <w:gridCol w:w="1770"/>
      </w:tblGrid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</w:p>
          <w:p w:rsidR="000D3840" w:rsidRDefault="000D3840" w:rsidP="000D791D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F5211A">
              <w:t>4</w:t>
            </w:r>
            <w:r>
              <w:t xml:space="preserve"> de los </w:t>
            </w:r>
            <w:r w:rsidR="00F5211A">
              <w:t>7</w:t>
            </w:r>
            <w:r>
              <w:t xml:space="preserve"> ejercicios propuestos realizado correctamente </w:t>
            </w:r>
          </w:p>
          <w:p w:rsidR="000D3840" w:rsidRDefault="000D3840" w:rsidP="000D791D"/>
        </w:tc>
        <w:tc>
          <w:tcPr>
            <w:tcW w:w="1408" w:type="dxa"/>
            <w:shd w:val="clear" w:color="auto" w:fill="auto"/>
          </w:tcPr>
          <w:p w:rsidR="000D3840" w:rsidRDefault="00F5211A" w:rsidP="00F5211A">
            <w:r>
              <w:t>5</w:t>
            </w:r>
            <w:r w:rsidR="00E33F5B">
              <w:t xml:space="preserve"> de los </w:t>
            </w:r>
            <w:r>
              <w:t>7</w:t>
            </w:r>
            <w:r w:rsidR="00E33F5B">
              <w:t>ejercicios correcto</w:t>
            </w:r>
            <w:r w:rsidR="00F8445F">
              <w:t>s</w:t>
            </w:r>
            <w:r w:rsidR="00E33F5B">
              <w:t xml:space="preserve"> y el </w:t>
            </w:r>
            <w:r w:rsidR="00F8445F">
              <w:t>resto</w:t>
            </w:r>
            <w:r w:rsidR="00E33F5B">
              <w:t xml:space="preserve"> de los</w:t>
            </w:r>
            <w:r w:rsidR="000D3840">
              <w:t xml:space="preserve"> ejercicios propuestos realizados </w:t>
            </w:r>
            <w:r w:rsidR="00E33F5B">
              <w:t>aunque de forma incompleta</w:t>
            </w:r>
            <w:r>
              <w:t xml:space="preserve"> o errónea 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 xml:space="preserve">Los </w:t>
            </w:r>
            <w:r w:rsidR="00F5211A">
              <w:t>7</w:t>
            </w:r>
            <w:r>
              <w:t xml:space="preserve"> ejercicios propuestos realizados correctamente*.</w:t>
            </w:r>
          </w:p>
          <w:p w:rsidR="000D3840" w:rsidRDefault="000D3840" w:rsidP="00F5211A">
            <w:r>
              <w:t xml:space="preserve">Pero sin aportar </w:t>
            </w:r>
            <w:r w:rsidR="00F5211A">
              <w:t>comentarios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F5211A">
            <w:r>
              <w:t>Además de estar realizados correctamente</w:t>
            </w:r>
            <w:r w:rsidR="00F8445F">
              <w:t xml:space="preserve"> los </w:t>
            </w:r>
            <w:r w:rsidR="00F5211A">
              <w:t>7</w:t>
            </w:r>
            <w:r>
              <w:t xml:space="preserve">, se aporta </w:t>
            </w:r>
            <w:r w:rsidR="00F5211A">
              <w:t xml:space="preserve">comentarios a </w:t>
            </w:r>
            <w:r>
              <w:t xml:space="preserve"> dicha solución, concatenándolo con el tema visto en clase</w:t>
            </w:r>
            <w:r w:rsidR="00F5211A">
              <w:t>.</w:t>
            </w:r>
            <w:bookmarkStart w:id="1" w:name="_GoBack"/>
            <w:bookmarkEnd w:id="1"/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756667" w:rsidRDefault="0075666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text3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006" w:rsidRDefault="001A6006">
      <w:r>
        <w:separator/>
      </w:r>
    </w:p>
  </w:endnote>
  <w:endnote w:type="continuationSeparator" w:id="0">
    <w:p w:rsidR="001A6006" w:rsidRDefault="001A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radeGothic 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006" w:rsidRDefault="001A6006">
      <w:r>
        <w:separator/>
      </w:r>
    </w:p>
  </w:footnote>
  <w:footnote w:type="continuationSeparator" w:id="0">
    <w:p w:rsidR="001A6006" w:rsidRDefault="001A6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82"/>
    <w:rsid w:val="000201E6"/>
    <w:rsid w:val="00037F82"/>
    <w:rsid w:val="00043B16"/>
    <w:rsid w:val="00072FB6"/>
    <w:rsid w:val="00087A9C"/>
    <w:rsid w:val="000B3E87"/>
    <w:rsid w:val="000C2FEA"/>
    <w:rsid w:val="000D3840"/>
    <w:rsid w:val="000E26A8"/>
    <w:rsid w:val="000F4B43"/>
    <w:rsid w:val="00111CF9"/>
    <w:rsid w:val="0013766B"/>
    <w:rsid w:val="00180305"/>
    <w:rsid w:val="00193F52"/>
    <w:rsid w:val="001A6006"/>
    <w:rsid w:val="001C266A"/>
    <w:rsid w:val="001D0845"/>
    <w:rsid w:val="00237B0D"/>
    <w:rsid w:val="00245813"/>
    <w:rsid w:val="00251DC5"/>
    <w:rsid w:val="00340392"/>
    <w:rsid w:val="0035548D"/>
    <w:rsid w:val="003B39FD"/>
    <w:rsid w:val="003E2931"/>
    <w:rsid w:val="003F6B8F"/>
    <w:rsid w:val="004157CB"/>
    <w:rsid w:val="0041689D"/>
    <w:rsid w:val="00427317"/>
    <w:rsid w:val="00441383"/>
    <w:rsid w:val="00453501"/>
    <w:rsid w:val="004E45DD"/>
    <w:rsid w:val="0051781B"/>
    <w:rsid w:val="00536EBA"/>
    <w:rsid w:val="00590F3D"/>
    <w:rsid w:val="00617961"/>
    <w:rsid w:val="00672A33"/>
    <w:rsid w:val="006D1460"/>
    <w:rsid w:val="006F5F53"/>
    <w:rsid w:val="006F787D"/>
    <w:rsid w:val="007342D4"/>
    <w:rsid w:val="00756667"/>
    <w:rsid w:val="00781C39"/>
    <w:rsid w:val="00845163"/>
    <w:rsid w:val="0089088B"/>
    <w:rsid w:val="008F008C"/>
    <w:rsid w:val="00910B3C"/>
    <w:rsid w:val="009219E4"/>
    <w:rsid w:val="009357DE"/>
    <w:rsid w:val="00945473"/>
    <w:rsid w:val="00987343"/>
    <w:rsid w:val="009A625A"/>
    <w:rsid w:val="009F1E16"/>
    <w:rsid w:val="00A92AD7"/>
    <w:rsid w:val="00AD0C72"/>
    <w:rsid w:val="00AF3054"/>
    <w:rsid w:val="00B24908"/>
    <w:rsid w:val="00B74B72"/>
    <w:rsid w:val="00C144FE"/>
    <w:rsid w:val="00C1554B"/>
    <w:rsid w:val="00C247BC"/>
    <w:rsid w:val="00C3431E"/>
    <w:rsid w:val="00C5018A"/>
    <w:rsid w:val="00C84392"/>
    <w:rsid w:val="00CB33BF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86ED7"/>
    <w:rsid w:val="00F4012F"/>
    <w:rsid w:val="00F5211A"/>
    <w:rsid w:val="00F8445F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Epgrafe"/>
    <w:rsid w:val="0013766B"/>
    <w:pPr>
      <w:ind w:left="454"/>
      <w:jc w:val="center"/>
    </w:pPr>
  </w:style>
  <w:style w:type="paragraph" w:styleId="Epgrafe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293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Epgrafe"/>
    <w:rsid w:val="0013766B"/>
    <w:pPr>
      <w:ind w:left="454"/>
      <w:jc w:val="center"/>
    </w:pPr>
  </w:style>
  <w:style w:type="paragraph" w:styleId="Epgrafe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293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0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832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60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453">
              <w:marLeft w:val="150"/>
              <w:marRight w:val="1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9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911">
              <w:marLeft w:val="150"/>
              <w:marRight w:val="1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18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3979">
              <w:marLeft w:val="150"/>
              <w:marRight w:val="1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6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389">
              <w:marLeft w:val="0"/>
              <w:marRight w:val="-30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975">
              <w:marLeft w:val="300"/>
              <w:marRight w:val="-30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3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8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47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8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556">
              <w:marLeft w:val="450"/>
              <w:marRight w:val="45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DC0CD7BC</Template>
  <TotalTime>24</TotalTime>
  <Pages>4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Mª Belén Gil Montilla</cp:lastModifiedBy>
  <cp:revision>4</cp:revision>
  <dcterms:created xsi:type="dcterms:W3CDTF">2017-10-25T08:26:00Z</dcterms:created>
  <dcterms:modified xsi:type="dcterms:W3CDTF">2017-10-25T08:54:00Z</dcterms:modified>
</cp:coreProperties>
</file>